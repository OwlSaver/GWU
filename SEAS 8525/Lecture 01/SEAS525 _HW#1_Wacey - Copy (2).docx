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4E7F8" w14:textId="77777777" w:rsidR="576062CF" w:rsidRDefault="576062CF" w:rsidP="00FD478C"/>
    <w:p w14:paraId="2BC33E46" w14:textId="77777777" w:rsidR="00FE48A0" w:rsidRDefault="00FE48A0" w:rsidP="00FD478C"/>
    <w:p w14:paraId="1622CCB1" w14:textId="77777777" w:rsidR="576062CF" w:rsidRDefault="576062CF" w:rsidP="00FD478C"/>
    <w:p w14:paraId="501352B4" w14:textId="77777777" w:rsidR="576062CF" w:rsidRDefault="576062CF" w:rsidP="00FD478C"/>
    <w:p w14:paraId="1058AA45" w14:textId="49FB7F3E" w:rsidR="576062CF" w:rsidRPr="00FD478C" w:rsidRDefault="000B2B8F" w:rsidP="00FD478C">
      <w:pPr>
        <w:pStyle w:val="Title"/>
      </w:pPr>
      <w:r>
        <w:t>Homework #1</w:t>
      </w:r>
    </w:p>
    <w:p w14:paraId="015D882D" w14:textId="52B2E1BD" w:rsidR="00FD478C" w:rsidRDefault="00E2221E" w:rsidP="00FD478C">
      <w:pPr>
        <w:pStyle w:val="Subtitle"/>
      </w:pPr>
      <w:r>
        <w:t>Michael Wacey</w:t>
      </w:r>
    </w:p>
    <w:p w14:paraId="4B72BE6B" w14:textId="22BDDE36" w:rsidR="00E2221E" w:rsidRPr="00E2221E" w:rsidRDefault="00E2221E" w:rsidP="00E2221E">
      <w:pPr>
        <w:pStyle w:val="Subtitle"/>
      </w:pPr>
      <w:r>
        <w:t xml:space="preserve">For Professor </w:t>
      </w:r>
      <w:r w:rsidR="000B2B8F" w:rsidRPr="000B2B8F">
        <w:t>Vijay Raghavan</w:t>
      </w:r>
    </w:p>
    <w:p w14:paraId="680B7970" w14:textId="764D7977" w:rsidR="00E2221E" w:rsidRDefault="00E2221E" w:rsidP="00E2221E">
      <w:pPr>
        <w:pStyle w:val="Subtitle"/>
      </w:pPr>
      <w:r>
        <w:t xml:space="preserve">SEAS </w:t>
      </w:r>
      <w:r w:rsidR="00590A38">
        <w:t>85</w:t>
      </w:r>
      <w:r w:rsidR="000B2B8F">
        <w:t>2</w:t>
      </w:r>
      <w:r w:rsidR="00590A38">
        <w:t>5</w:t>
      </w:r>
      <w:r>
        <w:t xml:space="preserve">: </w:t>
      </w:r>
      <w:r w:rsidR="000B2B8F" w:rsidRPr="000B2B8F">
        <w:t>Computer Vision &amp; Generative AI</w:t>
      </w:r>
    </w:p>
    <w:p w14:paraId="5715AD1D" w14:textId="27314E96" w:rsidR="00FE48A0" w:rsidRDefault="000B2B8F" w:rsidP="00FE48A0">
      <w:pPr>
        <w:pStyle w:val="Subtitle"/>
      </w:pPr>
      <w:r>
        <w:t>September 7</w:t>
      </w:r>
      <w:r w:rsidR="00FE48A0">
        <w:t>, 2024</w:t>
      </w:r>
    </w:p>
    <w:p w14:paraId="720B4D77" w14:textId="062423F5" w:rsidR="00FE48A0" w:rsidRDefault="00FE48A0" w:rsidP="00FE48A0">
      <w:pPr>
        <w:pStyle w:val="Subtitle"/>
      </w:pPr>
      <w:r>
        <w:t>George Washington University</w:t>
      </w:r>
    </w:p>
    <w:p w14:paraId="7558E355" w14:textId="77777777" w:rsidR="00FE48A0" w:rsidRPr="00FE48A0" w:rsidRDefault="00FE48A0" w:rsidP="00FE48A0"/>
    <w:p w14:paraId="6FF4982C" w14:textId="77777777" w:rsidR="576062CF" w:rsidRDefault="576062CF" w:rsidP="576062CF">
      <w:r>
        <w:br w:type="page"/>
      </w:r>
    </w:p>
    <w:p w14:paraId="7B4026E6" w14:textId="11483495" w:rsidR="00500997" w:rsidRDefault="000B2B8F" w:rsidP="00590A38">
      <w:pPr>
        <w:pStyle w:val="Heading1"/>
      </w:pPr>
      <w:r>
        <w:lastRenderedPageBreak/>
        <w:t>Question</w:t>
      </w:r>
      <w:r w:rsidR="002A08C5">
        <w:t xml:space="preserve"> 1</w:t>
      </w:r>
    </w:p>
    <w:p w14:paraId="7170F1B2" w14:textId="094556C6" w:rsidR="00490F48" w:rsidRDefault="000B2B8F" w:rsidP="576062CF">
      <w:r w:rsidRPr="000B2B8F">
        <w:t>Pick a Generative AI use case for your company or your organization and explain the pros and cons in less than 200 words.</w:t>
      </w:r>
    </w:p>
    <w:p w14:paraId="1E3B834F" w14:textId="429EF97A" w:rsidR="00590A38" w:rsidRDefault="000B2B8F" w:rsidP="00590A38">
      <w:pPr>
        <w:pStyle w:val="Heading1"/>
      </w:pPr>
      <w:r>
        <w:t>Response</w:t>
      </w:r>
    </w:p>
    <w:p w14:paraId="70336097" w14:textId="3598199D" w:rsidR="000B2B8F" w:rsidRDefault="000B2B8F" w:rsidP="00EA127D">
      <w:bookmarkStart w:id="0" w:name="_Hlk176540570"/>
      <w:r>
        <w:t xml:space="preserve">The company that I am currently consulting with sends out workers to merchandise, count and perform any other required activities in retail stores. Clients </w:t>
      </w:r>
      <w:r w:rsidR="00EA127D">
        <w:t xml:space="preserve">always want to </w:t>
      </w:r>
      <w:r>
        <w:t xml:space="preserve">know </w:t>
      </w:r>
      <w:r w:rsidR="00EA127D">
        <w:t>the</w:t>
      </w:r>
      <w:r>
        <w:t xml:space="preserve"> shelf space</w:t>
      </w:r>
      <w:r w:rsidR="00EA127D">
        <w:t xml:space="preserve"> and quantity </w:t>
      </w:r>
      <w:r>
        <w:t>on the shelf</w:t>
      </w:r>
      <w:r w:rsidR="00EA127D">
        <w:t xml:space="preserve"> of their products and competitor products</w:t>
      </w:r>
      <w:r>
        <w:t>.</w:t>
      </w:r>
      <w:r w:rsidR="00EA127D">
        <w:t xml:space="preserve"> Having the workers do this is expensive, it is cheaper to have AI process pictures that the workers take.</w:t>
      </w:r>
      <w:r>
        <w:t xml:space="preserve"> There are </w:t>
      </w:r>
      <w:r w:rsidR="0092245E">
        <w:t>many</w:t>
      </w:r>
      <w:r>
        <w:t xml:space="preserve"> companies that offer software to do this. They train their system on products so that the system can detect the product. With several hundred thousand retail products, new one</w:t>
      </w:r>
      <w:r w:rsidR="0092245E">
        <w:t>s</w:t>
      </w:r>
      <w:r>
        <w:t xml:space="preserve"> being introduced, and existing ones changing their packaging, this is an expensive effort.</w:t>
      </w:r>
    </w:p>
    <w:p w14:paraId="22F74984" w14:textId="321EF195" w:rsidR="0092245E" w:rsidRPr="000B2B8F" w:rsidRDefault="0092245E" w:rsidP="000B2B8F">
      <w:r>
        <w:t xml:space="preserve">Working with two engineers, I came up with a new way to use the ChatCPT generative </w:t>
      </w:r>
      <w:r w:rsidR="00EA127D">
        <w:t xml:space="preserve">AI </w:t>
      </w:r>
      <w:r>
        <w:t xml:space="preserve">platform to solve this issue. Recently, ChatGPT added the ability to generate text based on pictures. We were able </w:t>
      </w:r>
      <w:r w:rsidR="00EA127D">
        <w:t>to</w:t>
      </w:r>
      <w:r>
        <w:t xml:space="preserve"> process a picture of a shelf and ge</w:t>
      </w:r>
      <w:r w:rsidR="00EA127D">
        <w:t>ne</w:t>
      </w:r>
      <w:r>
        <w:t>rate text that describes all the products on the shelf, all the shelf tags</w:t>
      </w:r>
      <w:r w:rsidR="00EA127D">
        <w:t>, prices, locations and more. In our testing, we have found it to be over 95% accurate. It requires no ongoing training. This is a huge win for the company. The only con I can think of is the effort that it will take to integrate it into our workflow and address the incorrect responses.</w:t>
      </w:r>
      <w:bookmarkEnd w:id="0"/>
    </w:p>
    <w:sectPr w:rsidR="0092245E" w:rsidRPr="000B2B8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F5FDE" w14:textId="77777777" w:rsidR="00803655" w:rsidRDefault="00803655">
      <w:r>
        <w:separator/>
      </w:r>
    </w:p>
  </w:endnote>
  <w:endnote w:type="continuationSeparator" w:id="0">
    <w:p w14:paraId="080975E9" w14:textId="77777777" w:rsidR="00803655" w:rsidRDefault="00803655">
      <w:r>
        <w:continuationSeparator/>
      </w:r>
    </w:p>
  </w:endnote>
  <w:endnote w:type="continuationNotice" w:id="1">
    <w:p w14:paraId="23F2EAAD" w14:textId="77777777" w:rsidR="00803655" w:rsidRDefault="00803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16EC649A" w14:textId="77777777" w:rsidTr="733B038C">
      <w:tc>
        <w:tcPr>
          <w:tcW w:w="3120" w:type="dxa"/>
        </w:tcPr>
        <w:p w14:paraId="04528D1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DFBC4A8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EB4534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5DC2145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13754C8" w14:textId="77777777" w:rsidTr="733B038C">
      <w:tc>
        <w:tcPr>
          <w:tcW w:w="3120" w:type="dxa"/>
        </w:tcPr>
        <w:p w14:paraId="5D75279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27C257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FB72C9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2BC5D03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D04CC" w14:textId="77777777" w:rsidR="00803655" w:rsidRDefault="00803655">
      <w:r>
        <w:separator/>
      </w:r>
    </w:p>
  </w:footnote>
  <w:footnote w:type="continuationSeparator" w:id="0">
    <w:p w14:paraId="6F3B3AC0" w14:textId="77777777" w:rsidR="00803655" w:rsidRDefault="00803655">
      <w:r>
        <w:continuationSeparator/>
      </w:r>
    </w:p>
  </w:footnote>
  <w:footnote w:type="continuationNotice" w:id="1">
    <w:p w14:paraId="026A17E8" w14:textId="77777777" w:rsidR="00803655" w:rsidRDefault="008036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7E78209" w14:textId="77777777" w:rsidTr="008830C9">
      <w:tc>
        <w:tcPr>
          <w:tcW w:w="3120" w:type="dxa"/>
        </w:tcPr>
        <w:p w14:paraId="59E62430" w14:textId="6704493B" w:rsidR="00604652" w:rsidRDefault="000B2B8F" w:rsidP="00604652">
          <w:pPr>
            <w:pStyle w:val="Header"/>
          </w:pPr>
          <w:r>
            <w:t>Homework #1</w:t>
          </w:r>
        </w:p>
      </w:tc>
      <w:tc>
        <w:tcPr>
          <w:tcW w:w="3120" w:type="dxa"/>
        </w:tcPr>
        <w:p w14:paraId="6D073873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490D8D0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777453DB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0CD50AB2" w14:textId="77777777" w:rsidTr="00FD478C">
      <w:tc>
        <w:tcPr>
          <w:tcW w:w="3120" w:type="dxa"/>
        </w:tcPr>
        <w:p w14:paraId="1AED1425" w14:textId="7E95EB4D" w:rsidR="733B038C" w:rsidRPr="00FD478C" w:rsidRDefault="000B2B8F" w:rsidP="00FD478C">
          <w:pPr>
            <w:pStyle w:val="Header"/>
          </w:pPr>
          <w:r>
            <w:t>Homework #1</w:t>
          </w:r>
        </w:p>
      </w:tc>
      <w:tc>
        <w:tcPr>
          <w:tcW w:w="3120" w:type="dxa"/>
        </w:tcPr>
        <w:p w14:paraId="142A948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090C4A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40801D7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19AF"/>
    <w:multiLevelType w:val="multilevel"/>
    <w:tmpl w:val="0AE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58A"/>
    <w:multiLevelType w:val="hybridMultilevel"/>
    <w:tmpl w:val="FB08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980FF5"/>
    <w:multiLevelType w:val="hybridMultilevel"/>
    <w:tmpl w:val="AFF6E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CA79D2"/>
    <w:multiLevelType w:val="hybridMultilevel"/>
    <w:tmpl w:val="9BCA1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3252C"/>
    <w:multiLevelType w:val="hybridMultilevel"/>
    <w:tmpl w:val="8A8A5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0C4367"/>
    <w:multiLevelType w:val="hybridMultilevel"/>
    <w:tmpl w:val="FE20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7851109">
    <w:abstractNumId w:val="2"/>
  </w:num>
  <w:num w:numId="2" w16cid:durableId="1707019660">
    <w:abstractNumId w:val="0"/>
  </w:num>
  <w:num w:numId="3" w16cid:durableId="1959485455">
    <w:abstractNumId w:val="5"/>
  </w:num>
  <w:num w:numId="4" w16cid:durableId="356740273">
    <w:abstractNumId w:val="1"/>
  </w:num>
  <w:num w:numId="5" w16cid:durableId="685324846">
    <w:abstractNumId w:val="4"/>
  </w:num>
  <w:num w:numId="6" w16cid:durableId="1666012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1E"/>
    <w:rsid w:val="00073C03"/>
    <w:rsid w:val="000B2B8F"/>
    <w:rsid w:val="000F5840"/>
    <w:rsid w:val="000F5C9F"/>
    <w:rsid w:val="00114F8A"/>
    <w:rsid w:val="00116BD0"/>
    <w:rsid w:val="001603BC"/>
    <w:rsid w:val="00172543"/>
    <w:rsid w:val="001736A8"/>
    <w:rsid w:val="00194F0D"/>
    <w:rsid w:val="00220C2A"/>
    <w:rsid w:val="002A08C5"/>
    <w:rsid w:val="002A604B"/>
    <w:rsid w:val="002C3131"/>
    <w:rsid w:val="002C3BE4"/>
    <w:rsid w:val="002F7E04"/>
    <w:rsid w:val="003061EE"/>
    <w:rsid w:val="00312460"/>
    <w:rsid w:val="00371BD9"/>
    <w:rsid w:val="003B4844"/>
    <w:rsid w:val="003C5E2E"/>
    <w:rsid w:val="003E2121"/>
    <w:rsid w:val="0042207D"/>
    <w:rsid w:val="00427231"/>
    <w:rsid w:val="00490F48"/>
    <w:rsid w:val="004B46A3"/>
    <w:rsid w:val="004C683E"/>
    <w:rsid w:val="00500997"/>
    <w:rsid w:val="00530EF3"/>
    <w:rsid w:val="00534145"/>
    <w:rsid w:val="00534DEC"/>
    <w:rsid w:val="00542568"/>
    <w:rsid w:val="00590A38"/>
    <w:rsid w:val="005936DA"/>
    <w:rsid w:val="005B6805"/>
    <w:rsid w:val="00604652"/>
    <w:rsid w:val="006421E7"/>
    <w:rsid w:val="00642A20"/>
    <w:rsid w:val="00674182"/>
    <w:rsid w:val="006B4A75"/>
    <w:rsid w:val="006C101C"/>
    <w:rsid w:val="006D4610"/>
    <w:rsid w:val="006E0860"/>
    <w:rsid w:val="006F4524"/>
    <w:rsid w:val="006F4709"/>
    <w:rsid w:val="00702B81"/>
    <w:rsid w:val="007261BC"/>
    <w:rsid w:val="00727711"/>
    <w:rsid w:val="00727919"/>
    <w:rsid w:val="0073022E"/>
    <w:rsid w:val="00737DF3"/>
    <w:rsid w:val="0074264E"/>
    <w:rsid w:val="00763B89"/>
    <w:rsid w:val="00796468"/>
    <w:rsid w:val="007D4A2B"/>
    <w:rsid w:val="007E2D6A"/>
    <w:rsid w:val="00803655"/>
    <w:rsid w:val="008078FA"/>
    <w:rsid w:val="00823731"/>
    <w:rsid w:val="0083006F"/>
    <w:rsid w:val="0086790C"/>
    <w:rsid w:val="008D38E4"/>
    <w:rsid w:val="00904DBE"/>
    <w:rsid w:val="0092245E"/>
    <w:rsid w:val="00966D82"/>
    <w:rsid w:val="00A37C6A"/>
    <w:rsid w:val="00A75901"/>
    <w:rsid w:val="00AB3571"/>
    <w:rsid w:val="00AC31A0"/>
    <w:rsid w:val="00AF05FE"/>
    <w:rsid w:val="00B5233A"/>
    <w:rsid w:val="00B54995"/>
    <w:rsid w:val="00B60DA6"/>
    <w:rsid w:val="00BA6612"/>
    <w:rsid w:val="00C26C30"/>
    <w:rsid w:val="00C91B14"/>
    <w:rsid w:val="00CA1E31"/>
    <w:rsid w:val="00CC1BDA"/>
    <w:rsid w:val="00CD7F50"/>
    <w:rsid w:val="00D14C8E"/>
    <w:rsid w:val="00DA2E05"/>
    <w:rsid w:val="00DA395D"/>
    <w:rsid w:val="00DB267B"/>
    <w:rsid w:val="00DF1ADF"/>
    <w:rsid w:val="00DF3215"/>
    <w:rsid w:val="00E078FD"/>
    <w:rsid w:val="00E2221E"/>
    <w:rsid w:val="00E23707"/>
    <w:rsid w:val="00E85173"/>
    <w:rsid w:val="00E879E7"/>
    <w:rsid w:val="00EA127D"/>
    <w:rsid w:val="00F138C6"/>
    <w:rsid w:val="00F15422"/>
    <w:rsid w:val="00F33E48"/>
    <w:rsid w:val="00F43ACD"/>
    <w:rsid w:val="00F55704"/>
    <w:rsid w:val="00F617E8"/>
    <w:rsid w:val="00F865C0"/>
    <w:rsid w:val="00F92806"/>
    <w:rsid w:val="00F941E8"/>
    <w:rsid w:val="00FA38D7"/>
    <w:rsid w:val="00FA4C9E"/>
    <w:rsid w:val="00FA6E83"/>
    <w:rsid w:val="00FB011E"/>
    <w:rsid w:val="00FB121D"/>
    <w:rsid w:val="00FD478C"/>
    <w:rsid w:val="00FE48A0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D367C"/>
  <w15:chartTrackingRefBased/>
  <w15:docId w15:val="{5967281F-8AF4-419C-BA21-F23E06E9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A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1E7"/>
    <w:pPr>
      <w:spacing w:before="240" w:after="120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E7"/>
    <w:pPr>
      <w:spacing w:before="240" w:after="120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1E7"/>
    <w:pPr>
      <w:spacing w:before="240" w:after="120"/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4145"/>
    <w:pPr>
      <w:spacing w:after="240"/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21E7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1E7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1E7"/>
    <w:rPr>
      <w:rFonts w:ascii="Times New Roman" w:hAnsi="Times New Roman"/>
      <w:b/>
      <w:bCs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37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7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261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2A60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Wacey</dc:creator>
  <cp:keywords/>
  <dc:description/>
  <cp:lastModifiedBy>Michael</cp:lastModifiedBy>
  <cp:revision>2</cp:revision>
  <dcterms:created xsi:type="dcterms:W3CDTF">2024-09-07T01:22:00Z</dcterms:created>
  <dcterms:modified xsi:type="dcterms:W3CDTF">2024-09-07T01:22:00Z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